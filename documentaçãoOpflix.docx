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181A02">
                                <w:pPr>
                                  <w:pStyle w:val="Subttulo1"/>
                                </w:pPr>
                                <w:proofErr w:type="spellStart"/>
                                <w:r>
                                  <w:t>Opflix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181A02">
                          <w:pPr>
                            <w:pStyle w:val="Subttulo1"/>
                          </w:pPr>
                          <w:proofErr w:type="spellStart"/>
                          <w:r>
                            <w:t>Opflix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4E1A5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4E1A5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  <w:sz w:val="22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2"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563D3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25678233" w:history="1">
                <w:r w:rsidR="00563D3B" w:rsidRPr="00C70645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563D3B">
                  <w:rPr>
                    <w:noProof/>
                    <w:webHidden/>
                  </w:rPr>
                  <w:tab/>
                </w:r>
                <w:r w:rsidR="00563D3B">
                  <w:rPr>
                    <w:noProof/>
                    <w:webHidden/>
                  </w:rPr>
                  <w:fldChar w:fldCharType="begin"/>
                </w:r>
                <w:r w:rsidR="00563D3B">
                  <w:rPr>
                    <w:noProof/>
                    <w:webHidden/>
                  </w:rPr>
                  <w:instrText xml:space="preserve"> PAGEREF _Toc25678233 \h </w:instrText>
                </w:r>
                <w:r w:rsidR="00563D3B">
                  <w:rPr>
                    <w:noProof/>
                    <w:webHidden/>
                  </w:rPr>
                </w:r>
                <w:r w:rsidR="00563D3B">
                  <w:rPr>
                    <w:noProof/>
                    <w:webHidden/>
                  </w:rPr>
                  <w:fldChar w:fldCharType="separate"/>
                </w:r>
                <w:r w:rsidR="00563D3B">
                  <w:rPr>
                    <w:noProof/>
                    <w:webHidden/>
                  </w:rPr>
                  <w:t>3</w:t>
                </w:r>
                <w:r w:rsidR="00563D3B">
                  <w:rPr>
                    <w:noProof/>
                    <w:webHidden/>
                  </w:rPr>
                  <w:fldChar w:fldCharType="end"/>
                </w:r>
              </w:hyperlink>
            </w:p>
            <w:p w:rsidR="00563D3B" w:rsidRDefault="00563D3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5678234" w:history="1">
                <w:r w:rsidRPr="00C70645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563D3B" w:rsidRDefault="00563D3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5678235" w:history="1"/>
            </w:p>
            <w:p w:rsidR="00563D3B" w:rsidRDefault="00563D3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5678236" w:history="1"/>
            </w:p>
            <w:p w:rsidR="00563D3B" w:rsidRDefault="00563D3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5678237" w:history="1"/>
            </w:p>
            <w:p w:rsidR="00DA19B6" w:rsidRPr="00181A02" w:rsidRDefault="00DE3EA9" w:rsidP="00181A02">
              <w:pPr>
                <w:pStyle w:val="Sumrio2"/>
                <w:rPr>
                  <w:noProof/>
                  <w:color w:val="auto"/>
                  <w:szCs w:val="22"/>
                </w:rPr>
              </w:pPr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6E0CD1" w:rsidRDefault="006E0CD1" w:rsidP="006E0CD1">
      <w:pPr>
        <w:pStyle w:val="cabealho1"/>
        <w:rPr>
          <w:lang w:eastAsia="en-US"/>
        </w:rPr>
      </w:pPr>
      <w:bookmarkStart w:id="0" w:name="_Toc25678233"/>
      <w:r>
        <w:rPr>
          <w:lang w:eastAsia="en-US"/>
        </w:rPr>
        <w:lastRenderedPageBreak/>
        <w:t>Protótipos</w:t>
      </w:r>
      <w:bookmarkEnd w:id="0"/>
    </w:p>
    <w:p w:rsidR="006E0CD1" w:rsidRDefault="006E0CD1" w:rsidP="006E0CD1">
      <w:pPr>
        <w:pStyle w:val="cabealho2"/>
        <w:rPr>
          <w:lang w:eastAsia="en-US"/>
        </w:rPr>
      </w:pPr>
    </w:p>
    <w:p w:rsidR="006E0CD1" w:rsidRDefault="006E0CD1" w:rsidP="00181A02">
      <w:pPr>
        <w:jc w:val="center"/>
        <w:rPr>
          <w:lang w:eastAsia="en-US"/>
        </w:rPr>
      </w:pPr>
    </w:p>
    <w:p w:rsidR="00181A02" w:rsidRDefault="006E0CD1" w:rsidP="00181A02">
      <w:pPr>
        <w:pStyle w:val="cabealho2"/>
        <w:jc w:val="center"/>
        <w:rPr>
          <w:lang w:eastAsia="en-US"/>
        </w:rPr>
      </w:pPr>
      <w:bookmarkStart w:id="1" w:name="_Toc25678234"/>
      <w:r>
        <w:rPr>
          <w:lang w:eastAsia="en-US"/>
        </w:rPr>
        <w:t>Mobile</w:t>
      </w:r>
      <w:bookmarkEnd w:id="1"/>
    </w:p>
    <w:p w:rsidR="00181A02" w:rsidRPr="00181A02" w:rsidRDefault="00181A02" w:rsidP="00181A02">
      <w:pPr>
        <w:rPr>
          <w:lang w:eastAsia="en-US"/>
        </w:rPr>
      </w:pPr>
    </w:p>
    <w:p w:rsidR="00181A02" w:rsidRDefault="00181A02" w:rsidP="00181A02">
      <w:pPr>
        <w:pStyle w:val="cabealho2"/>
        <w:jc w:val="center"/>
        <w:rPr>
          <w:lang w:eastAsia="en-US"/>
        </w:rPr>
      </w:pPr>
      <w:bookmarkStart w:id="2" w:name="_Toc25678235"/>
      <w:r>
        <w:rPr>
          <w:noProof/>
          <w:lang w:eastAsia="en-US"/>
        </w:rPr>
        <w:drawing>
          <wp:inline distT="0" distB="0" distL="0" distR="0" wp14:anchorId="521709F7" wp14:editId="58E623C4">
            <wp:extent cx="3133025" cy="55697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5505" cy="55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6C5588" w:rsidRDefault="006C5588" w:rsidP="00563D3B">
      <w:pPr>
        <w:jc w:val="both"/>
        <w:rPr>
          <w:lang w:eastAsia="en-US"/>
        </w:rPr>
      </w:pPr>
      <w:bookmarkStart w:id="3" w:name="_GoBack"/>
      <w:r>
        <w:rPr>
          <w:lang w:eastAsia="en-US"/>
        </w:rPr>
        <w:t>Está página consiste em uma área inicial, que será vinculada ao primeiro acesso do cliente com o projeto, nela você pode fazer o login caso tenha uma conta registrada, e cadastrar caso você não tenha.</w:t>
      </w:r>
    </w:p>
    <w:p w:rsidR="006C5588" w:rsidRPr="006C5588" w:rsidRDefault="006C5588" w:rsidP="00563D3B">
      <w:pPr>
        <w:jc w:val="both"/>
        <w:rPr>
          <w:lang w:eastAsia="en-US"/>
        </w:rPr>
      </w:pPr>
      <w:r>
        <w:rPr>
          <w:lang w:eastAsia="en-US"/>
        </w:rPr>
        <w:t>Nessa página está contido o nome da empresa, o local para colocar o e-mail, um local para colocar a senha, um botão para logar e um botão para cadastrar um usuário.</w:t>
      </w:r>
    </w:p>
    <w:p w:rsidR="006C5588" w:rsidRDefault="00181A02" w:rsidP="00181A02">
      <w:pPr>
        <w:pStyle w:val="cabealho2"/>
        <w:jc w:val="center"/>
        <w:rPr>
          <w:lang w:eastAsia="en-US"/>
        </w:rPr>
      </w:pPr>
      <w:bookmarkStart w:id="4" w:name="_Toc25678236"/>
      <w:bookmarkEnd w:id="3"/>
      <w:r>
        <w:rPr>
          <w:noProof/>
          <w:lang w:eastAsia="en-US"/>
        </w:rPr>
        <w:lastRenderedPageBreak/>
        <w:drawing>
          <wp:inline distT="0" distB="0" distL="0" distR="0">
            <wp:extent cx="2180492" cy="3876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8730" cy="38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6C5588" w:rsidRDefault="006C5588" w:rsidP="00563D3B">
      <w:pPr>
        <w:jc w:val="both"/>
        <w:rPr>
          <w:lang w:eastAsia="en-US"/>
        </w:rPr>
      </w:pPr>
      <w:r>
        <w:rPr>
          <w:lang w:eastAsia="en-US"/>
        </w:rPr>
        <w:t>Nessa página o usuário poderá efetuar o cadastro de uma nova conta no aplicativo, ela aparece quando você clica em cadastrar na área inicial do aplicativo.</w:t>
      </w:r>
    </w:p>
    <w:p w:rsidR="006C5588" w:rsidRPr="006C5588" w:rsidRDefault="006C5588" w:rsidP="00563D3B">
      <w:pPr>
        <w:jc w:val="both"/>
        <w:rPr>
          <w:lang w:eastAsia="en-US"/>
        </w:rPr>
      </w:pPr>
      <w:r>
        <w:rPr>
          <w:lang w:eastAsia="en-US"/>
        </w:rPr>
        <w:t xml:space="preserve">Para cadastrar é necessário inserir o </w:t>
      </w:r>
      <w:proofErr w:type="gramStart"/>
      <w:r>
        <w:rPr>
          <w:lang w:eastAsia="en-US"/>
        </w:rPr>
        <w:t>nome ,</w:t>
      </w:r>
      <w:proofErr w:type="gramEnd"/>
      <w:r>
        <w:rPr>
          <w:lang w:eastAsia="en-US"/>
        </w:rPr>
        <w:t xml:space="preserve"> e-mail, e a senha, logo abaixo você cadastra as informações inseridas através do formulário a cima e o ultimo botão você volta para a área principal de fazer login.</w:t>
      </w:r>
    </w:p>
    <w:p w:rsidR="006C5588" w:rsidRDefault="006C5588" w:rsidP="00181A02">
      <w:pPr>
        <w:pStyle w:val="cabealho2"/>
        <w:jc w:val="center"/>
        <w:rPr>
          <w:noProof/>
          <w:lang w:eastAsia="en-US"/>
        </w:rPr>
      </w:pPr>
    </w:p>
    <w:p w:rsidR="006C5588" w:rsidRDefault="00181A02" w:rsidP="00181A02">
      <w:pPr>
        <w:pStyle w:val="cabealho2"/>
        <w:jc w:val="center"/>
        <w:rPr>
          <w:lang w:eastAsia="en-US"/>
        </w:rPr>
      </w:pPr>
      <w:bookmarkStart w:id="5" w:name="_Toc25678237"/>
      <w:r>
        <w:rPr>
          <w:noProof/>
          <w:lang w:eastAsia="en-US"/>
        </w:rPr>
        <w:drawing>
          <wp:inline distT="0" distB="0" distL="0" distR="0">
            <wp:extent cx="2555354" cy="454281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m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610" cy="455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6E0CD1" w:rsidRPr="00563D3B" w:rsidRDefault="006C5588" w:rsidP="00563D3B">
      <w:pPr>
        <w:pStyle w:val="cabealho2"/>
        <w:jc w:val="both"/>
        <w:rPr>
          <w:b w:val="0"/>
          <w:lang w:eastAsia="en-US"/>
        </w:rPr>
      </w:pPr>
      <w:bookmarkStart w:id="6" w:name="_Toc25678238"/>
      <w:r w:rsidRPr="00563D3B">
        <w:rPr>
          <w:b w:val="0"/>
          <w:lang w:eastAsia="en-US"/>
        </w:rPr>
        <w:t xml:space="preserve">Ao logar com sua conta o usuário é direcionado para a área de filmes, na qual é possível você visualizar os filmes cadastrado e mostrar </w:t>
      </w:r>
      <w:r w:rsidR="00DB2DD4" w:rsidRPr="00563D3B">
        <w:rPr>
          <w:b w:val="0"/>
          <w:lang w:eastAsia="en-US"/>
        </w:rPr>
        <w:t>a categoria na qual o filme é inserido e a imagem do mesmo.</w:t>
      </w:r>
      <w:bookmarkEnd w:id="6"/>
    </w:p>
    <w:p w:rsidR="006E0CD1" w:rsidRDefault="006C5588" w:rsidP="00DB2DD4">
      <w:pPr>
        <w:jc w:val="center"/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27D35998" wp14:editId="7220E725">
            <wp:extent cx="3106648" cy="5522888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fi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935" cy="5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D4" w:rsidRPr="006E0CD1" w:rsidRDefault="00DB2DD4" w:rsidP="00DB2DD4">
      <w:pPr>
        <w:rPr>
          <w:lang w:eastAsia="en-US"/>
        </w:rPr>
      </w:pPr>
      <w:r>
        <w:rPr>
          <w:lang w:eastAsia="en-US"/>
        </w:rPr>
        <w:t xml:space="preserve">A tela de perfil é direcionada para dizer o nome do </w:t>
      </w:r>
      <w:r w:rsidR="003B44CB">
        <w:rPr>
          <w:lang w:eastAsia="en-US"/>
        </w:rPr>
        <w:t>usuário</w:t>
      </w:r>
      <w:r>
        <w:rPr>
          <w:lang w:eastAsia="en-US"/>
        </w:rPr>
        <w:t xml:space="preserve"> e desativar a conta para voltar para a tela de perfil.</w:t>
      </w:r>
    </w:p>
    <w:p w:rsidR="00F03B38" w:rsidRPr="00181A02" w:rsidRDefault="00F03B38" w:rsidP="00181A02">
      <w:pPr>
        <w:rPr>
          <w:rFonts w:eastAsiaTheme="minorHAnsi"/>
          <w:color w:val="FFFFFF" w:themeColor="background1"/>
          <w:sz w:val="22"/>
          <w:lang w:eastAsia="en-US"/>
        </w:rPr>
      </w:pPr>
    </w:p>
    <w:sectPr w:rsidR="00F03B38" w:rsidRPr="00181A02" w:rsidSect="008A7F37">
      <w:footerReference w:type="default" r:id="rId15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A55" w:rsidRDefault="004E1A55">
      <w:pPr>
        <w:spacing w:after="0" w:line="240" w:lineRule="auto"/>
      </w:pPr>
      <w:r>
        <w:separator/>
      </w:r>
    </w:p>
  </w:endnote>
  <w:endnote w:type="continuationSeparator" w:id="0">
    <w:p w:rsidR="004E1A55" w:rsidRDefault="004E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4E1A5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A55" w:rsidRDefault="004E1A55">
      <w:pPr>
        <w:spacing w:after="0" w:line="240" w:lineRule="auto"/>
      </w:pPr>
      <w:r>
        <w:separator/>
      </w:r>
    </w:p>
  </w:footnote>
  <w:footnote w:type="continuationSeparator" w:id="0">
    <w:p w:rsidR="004E1A55" w:rsidRDefault="004E1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81A02"/>
    <w:rsid w:val="001E537E"/>
    <w:rsid w:val="002C440D"/>
    <w:rsid w:val="002E0003"/>
    <w:rsid w:val="00362822"/>
    <w:rsid w:val="00376460"/>
    <w:rsid w:val="003A1B68"/>
    <w:rsid w:val="003B44CB"/>
    <w:rsid w:val="00456E37"/>
    <w:rsid w:val="0046629B"/>
    <w:rsid w:val="004A0592"/>
    <w:rsid w:val="004E1A55"/>
    <w:rsid w:val="005177BA"/>
    <w:rsid w:val="00524B9A"/>
    <w:rsid w:val="00563D3B"/>
    <w:rsid w:val="00585F9D"/>
    <w:rsid w:val="00657A13"/>
    <w:rsid w:val="00674BE9"/>
    <w:rsid w:val="00695C1D"/>
    <w:rsid w:val="006C5588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2DD4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D8591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C2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CD9633-789B-4016-8C66-1CD7E6D4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179</TotalTime>
  <Pages>6</Pages>
  <Words>211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Lucas Ribeiro Da Silva</cp:lastModifiedBy>
  <cp:revision>26</cp:revision>
  <dcterms:created xsi:type="dcterms:W3CDTF">2018-12-27T15:45:00Z</dcterms:created>
  <dcterms:modified xsi:type="dcterms:W3CDTF">2019-11-26T19:31:00Z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